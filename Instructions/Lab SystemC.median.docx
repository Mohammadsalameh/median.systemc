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14:paraId="6F7436D0" w14:textId="69A60447" w:rsidR="00E85C8B" w:rsidRPr="00BB68D1" w:rsidRDefault="00E85C8B" w:rsidP="00E85C8B">
      <w:pPr>
        <w:pStyle w:val="Titel"/>
      </w:pPr>
      <w:bookmarkStart w:id="0" w:name="_GoBack"/>
      <w:bookmarkEnd w:id="0"/>
      <w:r w:rsidRPr="00BB68D1">
        <w:rPr>
          <w:noProof/>
          <w:lang w:val="de-DE" w:eastAsia="de-DE"/>
        </w:rPr>
        <w:drawing>
          <wp:anchor distT="0" distB="0" distL="114300" distR="114300" simplePos="0" relativeHeight="251658240" behindDoc="0" locked="0" layoutInCell="1" allowOverlap="1" wp14:anchorId="3B092147" wp14:editId="684E7636">
            <wp:simplePos x="0" y="0"/>
            <wp:positionH relativeFrom="column">
              <wp:posOffset>4523740</wp:posOffset>
            </wp:positionH>
            <wp:positionV relativeFrom="paragraph">
              <wp:posOffset>-198684</wp:posOffset>
            </wp:positionV>
            <wp:extent cx="1241425" cy="53911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42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fldSimple w:instr=" TITLE  \* MERGEFORMAT ">
        <w:r w:rsidR="004B5740">
          <w:t xml:space="preserve">SystemC </w:t>
        </w:r>
      </w:fldSimple>
      <w:r w:rsidR="00400921">
        <w:t>Median</w:t>
      </w:r>
      <w:r w:rsidR="000F175F" w:rsidRPr="00BB68D1">
        <w:t xml:space="preserve"> </w:t>
      </w:r>
    </w:p>
    <w:p w14:paraId="5867B190" w14:textId="3455B6AE" w:rsidR="000F175F" w:rsidRPr="00BB68D1" w:rsidRDefault="00226AB2" w:rsidP="000F175F">
      <w:pPr>
        <w:pStyle w:val="Untertitel"/>
        <w:jc w:val="center"/>
      </w:pPr>
      <w:r>
        <w:fldChar w:fldCharType="begin"/>
      </w:r>
      <w:r w:rsidRPr="00C97462">
        <w:rPr>
          <w:lang w:val="en-US"/>
        </w:rPr>
        <w:instrText xml:space="preserve"> TITLE  \* MERGEFORMAT </w:instrText>
      </w:r>
      <w:r>
        <w:fldChar w:fldCharType="separate"/>
      </w:r>
      <w:r w:rsidR="00536495" w:rsidRPr="00C97462">
        <w:rPr>
          <w:lang w:val="en-US"/>
        </w:rPr>
        <w:t>FPGAHS Lab -</w:t>
      </w:r>
      <w:r w:rsidR="005F71D2" w:rsidRPr="00C97462">
        <w:rPr>
          <w:lang w:val="en-US"/>
        </w:rPr>
        <w:t xml:space="preserve"> SystemC </w:t>
      </w:r>
      <w:r w:rsidR="006A00CD">
        <w:rPr>
          <w:lang w:val="en-US"/>
        </w:rPr>
        <w:t>Median</w:t>
      </w:r>
      <w:r>
        <w:fldChar w:fldCharType="end"/>
      </w:r>
      <w:r w:rsidR="00E544DC" w:rsidRPr="00C97462">
        <w:rPr>
          <w:lang w:val="en-US"/>
        </w:rPr>
        <w:br/>
      </w:r>
      <w:r w:rsidR="000D1309" w:rsidRPr="00C97462">
        <w:rPr>
          <w:lang w:val="en-US"/>
        </w:rPr>
        <w:t xml:space="preserve">Dr.-Ing. </w:t>
      </w:r>
      <w:r w:rsidR="000D1309">
        <w:t>Christian De Schryver</w:t>
      </w:r>
    </w:p>
    <w:p w14:paraId="14BCF253" w14:textId="731C0E29" w:rsidR="00310F92" w:rsidRDefault="004B5740" w:rsidP="004B5740">
      <w:pPr>
        <w:pStyle w:val="berschrift1"/>
      </w:pPr>
      <w:r>
        <w:t>Goals</w:t>
      </w:r>
    </w:p>
    <w:p w14:paraId="16216F2F" w14:textId="4690A85E" w:rsidR="00400921" w:rsidRDefault="001A1983" w:rsidP="00400921">
      <w:pPr>
        <w:pStyle w:val="Listenabsatz"/>
        <w:numPr>
          <w:ilvl w:val="0"/>
          <w:numId w:val="11"/>
        </w:numPr>
        <w:jc w:val="left"/>
      </w:pPr>
      <w:r>
        <w:t>Get started with</w:t>
      </w:r>
      <w:r w:rsidR="00400921">
        <w:t xml:space="preserve"> TLM</w:t>
      </w:r>
      <w:r>
        <w:t xml:space="preserve"> 2</w:t>
      </w:r>
    </w:p>
    <w:p w14:paraId="1BB30BDC" w14:textId="77777777" w:rsidR="00400921" w:rsidRDefault="00400921" w:rsidP="00400921">
      <w:pPr>
        <w:pStyle w:val="Listenabsatz"/>
        <w:numPr>
          <w:ilvl w:val="0"/>
          <w:numId w:val="11"/>
        </w:numPr>
        <w:jc w:val="left"/>
      </w:pPr>
      <w:r>
        <w:t>Use TLM to describe a Median Filter with internal Memory.</w:t>
      </w:r>
    </w:p>
    <w:p w14:paraId="3EDAA9B9" w14:textId="77777777" w:rsidR="00400921" w:rsidRDefault="00400921" w:rsidP="00400921">
      <w:pPr>
        <w:pStyle w:val="Listenabsatz"/>
        <w:numPr>
          <w:ilvl w:val="0"/>
          <w:numId w:val="11"/>
        </w:numPr>
        <w:jc w:val="left"/>
      </w:pPr>
      <w:r>
        <w:t>Develop a SystemC Module according to the functional Model.</w:t>
      </w:r>
    </w:p>
    <w:p w14:paraId="2FA92768" w14:textId="5295676A" w:rsidR="000F6236" w:rsidRPr="00BB68D1" w:rsidRDefault="004B5740" w:rsidP="00E254B4">
      <w:pPr>
        <w:pStyle w:val="berschrift1"/>
      </w:pPr>
      <w:r>
        <w:t>Setup</w:t>
      </w:r>
    </w:p>
    <w:p w14:paraId="493339C6" w14:textId="4C891FA0" w:rsidR="004B5740" w:rsidRDefault="004B5740" w:rsidP="00A33E66">
      <w:r>
        <w:t xml:space="preserve">A template code is provided on the </w:t>
      </w:r>
      <w:r w:rsidR="00536495">
        <w:t>GitHub System</w:t>
      </w:r>
      <w:r>
        <w:t xml:space="preserve"> in</w:t>
      </w:r>
      <w:r w:rsidR="00536495">
        <w:t xml:space="preserve"> the repository</w:t>
      </w:r>
      <w:r>
        <w:t>:</w:t>
      </w:r>
    </w:p>
    <w:p w14:paraId="383E3519" w14:textId="4DBD165F" w:rsidR="009A037A" w:rsidRDefault="00556A35" w:rsidP="009A037A">
      <w:pPr>
        <w:pStyle w:val="Terminal"/>
        <w:framePr w:wrap="around"/>
      </w:pPr>
      <w:r>
        <w:t>median.systemc</w:t>
      </w:r>
    </w:p>
    <w:p w14:paraId="4587D7AD" w14:textId="582B85DB" w:rsidR="009A037A" w:rsidRDefault="009A5696" w:rsidP="009A5696">
      <w:pPr>
        <w:tabs>
          <w:tab w:val="left" w:pos="2116"/>
        </w:tabs>
      </w:pPr>
      <w:r>
        <w:tab/>
      </w:r>
    </w:p>
    <w:p w14:paraId="32B95D3B" w14:textId="77777777" w:rsidR="00C35B81" w:rsidRDefault="004B5740" w:rsidP="00C35B81">
      <w:r>
        <w:t xml:space="preserve">Please </w:t>
      </w:r>
      <w:r w:rsidR="00C35B81">
        <w:t>clone this repository to a working directory. You will find template code for this task and a Makefile there.</w:t>
      </w:r>
      <w:r w:rsidR="009A037A">
        <w:t xml:space="preserve"> </w:t>
      </w:r>
    </w:p>
    <w:p w14:paraId="1D1B2032" w14:textId="7686627F" w:rsidR="004B5740" w:rsidRDefault="009A037A" w:rsidP="00C35B81">
      <w:r>
        <w:t xml:space="preserve">The </w:t>
      </w:r>
      <w:r w:rsidR="00516444">
        <w:t xml:space="preserve">folder contains </w:t>
      </w:r>
      <w:r>
        <w:t>the following</w:t>
      </w:r>
      <w:r w:rsidR="00516444">
        <w:t xml:space="preserve"> files</w:t>
      </w:r>
      <w:r>
        <w:t>:</w:t>
      </w:r>
    </w:p>
    <w:p w14:paraId="394BC46B" w14:textId="0E30C929" w:rsidR="00400921" w:rsidRPr="00400921" w:rsidRDefault="00400921" w:rsidP="00400921">
      <w:pPr>
        <w:pStyle w:val="Listenabsatz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</w:rPr>
        <w:t>median_module</w:t>
      </w:r>
      <w:r w:rsidRPr="009A037A">
        <w:rPr>
          <w:rStyle w:val="TerminalZchn"/>
        </w:rPr>
        <w:t>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and </w:t>
      </w:r>
      <w:r>
        <w:rPr>
          <w:rStyle w:val="TerminalZchn"/>
        </w:rPr>
        <w:t>median_module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module implementing the median filter algorithm.</w:t>
      </w:r>
    </w:p>
    <w:p w14:paraId="00A1E52B" w14:textId="08817CE9" w:rsidR="00400921" w:rsidRDefault="00400921" w:rsidP="00400921">
      <w:pPr>
        <w:pStyle w:val="Listenabsatz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</w:rPr>
        <w:t>memory</w:t>
      </w:r>
      <w:r w:rsidRPr="009A037A">
        <w:rPr>
          <w:rStyle w:val="TerminalZchn"/>
        </w:rPr>
        <w:t>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and </w:t>
      </w:r>
      <w:r>
        <w:rPr>
          <w:rStyle w:val="TerminalZchn"/>
        </w:rPr>
        <w:t>memory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memory module that is used to store the image internally.</w:t>
      </w:r>
    </w:p>
    <w:p w14:paraId="6AA19D01" w14:textId="0568FED3" w:rsidR="00400921" w:rsidRPr="00400921" w:rsidRDefault="00400921" w:rsidP="00400921">
      <w:pPr>
        <w:pStyle w:val="Listenabsatz"/>
        <w:numPr>
          <w:ilvl w:val="0"/>
          <w:numId w:val="13"/>
        </w:numP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</w:pPr>
      <w:r>
        <w:rPr>
          <w:rStyle w:val="TerminalZchn"/>
        </w:rPr>
        <w:t>median_tb</w:t>
      </w:r>
      <w:r w:rsidRPr="009A037A">
        <w:rPr>
          <w:rStyle w:val="TerminalZchn"/>
        </w:rPr>
        <w:t>.h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and </w:t>
      </w:r>
      <w:r>
        <w:rPr>
          <w:rStyle w:val="TerminalZchn"/>
        </w:rPr>
        <w:t>median_tb</w:t>
      </w:r>
      <w:r w:rsidRPr="009A037A">
        <w:rPr>
          <w:rStyle w:val="TerminalZchn"/>
        </w:rPr>
        <w:t>.</w:t>
      </w:r>
      <w:r>
        <w:rPr>
          <w:rStyle w:val="TerminalZchn"/>
        </w:rPr>
        <w:t>cpp</w:t>
      </w:r>
      <w:r>
        <w:rPr>
          <w:rStyle w:val="TerminalZchn"/>
          <w:rFonts w:asciiTheme="majorHAnsi" w:hAnsiTheme="majorHAnsi" w:cstheme="minorBidi"/>
          <w:b w:val="0"/>
          <w:bCs w:val="0"/>
          <w:color w:val="auto"/>
          <w:sz w:val="22"/>
          <w:szCs w:val="22"/>
          <w:shd w:val="clear" w:color="auto" w:fill="auto"/>
          <w:lang w:val="en-GB"/>
        </w:rPr>
        <w:t xml:space="preserve"> contains the testbench for the complete module.</w:t>
      </w:r>
    </w:p>
    <w:p w14:paraId="6215C9E7" w14:textId="77C9B431" w:rsidR="009A037A" w:rsidRDefault="00516444" w:rsidP="009A037A">
      <w:pPr>
        <w:pStyle w:val="Listenabsatz"/>
        <w:numPr>
          <w:ilvl w:val="0"/>
          <w:numId w:val="13"/>
        </w:numPr>
      </w:pPr>
      <w:r w:rsidRPr="009A037A">
        <w:rPr>
          <w:rStyle w:val="TerminalZchn"/>
        </w:rPr>
        <w:t>main.</w:t>
      </w:r>
      <w:r w:rsidR="00B93116">
        <w:rPr>
          <w:rStyle w:val="TerminalZchn"/>
        </w:rPr>
        <w:t>cpp</w:t>
      </w:r>
      <w:r>
        <w:t xml:space="preserve"> specifies</w:t>
      </w:r>
      <w:r w:rsidR="009A037A">
        <w:t xml:space="preserve"> the executable program that combines all modules to a complete simulation.</w:t>
      </w:r>
    </w:p>
    <w:p w14:paraId="3E009304" w14:textId="71C4D61F" w:rsidR="009A037A" w:rsidRDefault="009A037A" w:rsidP="00A33E66">
      <w:pPr>
        <w:pStyle w:val="Listenabsatz"/>
        <w:numPr>
          <w:ilvl w:val="0"/>
          <w:numId w:val="13"/>
        </w:numPr>
      </w:pPr>
      <w:r w:rsidRPr="009A037A">
        <w:rPr>
          <w:rStyle w:val="TerminalZchn"/>
        </w:rPr>
        <w:t>Makefile</w:t>
      </w:r>
      <w:r>
        <w:t xml:space="preserve"> is a pre-defined config file for the make command that holds the settings for building this project.</w:t>
      </w:r>
    </w:p>
    <w:p w14:paraId="090E84E0" w14:textId="51B3B5E8" w:rsidR="00A9137E" w:rsidRDefault="00A9137E" w:rsidP="00A33E66">
      <w:pPr>
        <w:pStyle w:val="Listenabsatz"/>
        <w:numPr>
          <w:ilvl w:val="0"/>
          <w:numId w:val="13"/>
        </w:numPr>
      </w:pPr>
      <w:r w:rsidRPr="00A9137E">
        <w:rPr>
          <w:rStyle w:val="TerminalZchn"/>
        </w:rPr>
        <w:t>systemc.</w:t>
      </w:r>
      <w:r w:rsidR="00400921">
        <w:rPr>
          <w:rStyle w:val="TerminalZchn"/>
        </w:rPr>
        <w:t>median</w:t>
      </w:r>
      <w:r w:rsidRPr="00A9137E">
        <w:rPr>
          <w:rStyle w:val="TerminalZchn"/>
        </w:rPr>
        <w:t>.pro</w:t>
      </w:r>
      <w:r>
        <w:t xml:space="preserve"> is the project file for QT creator. Open it with </w:t>
      </w:r>
      <w:r w:rsidRPr="00A9137E">
        <w:rPr>
          <w:rStyle w:val="TerminalZchn"/>
        </w:rPr>
        <w:t>qtcreator systemc.</w:t>
      </w:r>
      <w:r w:rsidR="00400921">
        <w:rPr>
          <w:rStyle w:val="TerminalZchn"/>
        </w:rPr>
        <w:t>median</w:t>
      </w:r>
      <w:r w:rsidRPr="00A9137E">
        <w:rPr>
          <w:rStyle w:val="TerminalZchn"/>
        </w:rPr>
        <w:t>.pro &amp;</w:t>
      </w:r>
      <w:r>
        <w:t>.</w:t>
      </w:r>
    </w:p>
    <w:p w14:paraId="27222FAE" w14:textId="6E802575" w:rsidR="009A037A" w:rsidRDefault="004B5740" w:rsidP="00516444">
      <w:pPr>
        <w:pStyle w:val="berschrift2"/>
      </w:pPr>
      <w:r>
        <w:t>Task Description</w:t>
      </w:r>
    </w:p>
    <w:p w14:paraId="77527461" w14:textId="78E6DFBD" w:rsidR="00BC2ABB" w:rsidRDefault="00BD58B4" w:rsidP="00BC2ABB">
      <w:pPr>
        <w:pStyle w:val="Listenabsatz"/>
        <w:numPr>
          <w:ilvl w:val="0"/>
          <w:numId w:val="15"/>
        </w:numPr>
      </w:pPr>
      <w:r>
        <w:t>Implement a module that filters an image stored inside a given memory module.</w:t>
      </w:r>
      <w:r w:rsidR="00BC2ABB">
        <w:t xml:space="preserve"> </w:t>
      </w:r>
      <w:r w:rsidR="001A1983">
        <w:t xml:space="preserve">Develop the module </w:t>
      </w:r>
      <w:r w:rsidR="00A26294" w:rsidRPr="00A26294">
        <w:rPr>
          <w:rStyle w:val="CodeZchn"/>
        </w:rPr>
        <w:t>median_module</w:t>
      </w:r>
      <w:r w:rsidR="00A26294">
        <w:t xml:space="preserve"> </w:t>
      </w:r>
      <w:r w:rsidR="001A1983">
        <w:t>that implements the median filter algorithm. The module needs to read and write from the memory.</w:t>
      </w:r>
    </w:p>
    <w:p w14:paraId="3397E1F1" w14:textId="6109B52F" w:rsidR="00C36D9F" w:rsidRDefault="00A9137E" w:rsidP="009A037A">
      <w:pPr>
        <w:pStyle w:val="Listenabsatz"/>
        <w:numPr>
          <w:ilvl w:val="0"/>
          <w:numId w:val="15"/>
        </w:numPr>
      </w:pPr>
      <w:r>
        <w:t xml:space="preserve">Build and run the project with QT creator or using the command line and </w:t>
      </w:r>
      <w:r w:rsidRPr="00A9137E">
        <w:rPr>
          <w:rStyle w:val="TerminalZchn"/>
        </w:rPr>
        <w:t>make</w:t>
      </w:r>
      <w:r>
        <w:t>.</w:t>
      </w:r>
      <w:r w:rsidR="00D96941">
        <w:t xml:space="preserve"> Check the output for errors and warnings.</w:t>
      </w:r>
    </w:p>
    <w:p w14:paraId="1E018D3A" w14:textId="0AC5A965" w:rsidR="004B5740" w:rsidRDefault="004B5740" w:rsidP="00ED3629">
      <w:pPr>
        <w:pStyle w:val="berschrift1"/>
        <w:tabs>
          <w:tab w:val="left" w:pos="5510"/>
        </w:tabs>
      </w:pPr>
      <w:r>
        <w:t>Questions</w:t>
      </w:r>
      <w:r w:rsidR="00ED3629">
        <w:tab/>
      </w:r>
    </w:p>
    <w:p w14:paraId="144D0ED3" w14:textId="6A2C35B1" w:rsidR="00CF5AB2" w:rsidRDefault="00CF5AB2" w:rsidP="00CF5AB2">
      <w:pPr>
        <w:pStyle w:val="Listenabsatz"/>
        <w:numPr>
          <w:ilvl w:val="0"/>
          <w:numId w:val="16"/>
        </w:numPr>
      </w:pPr>
      <w:r>
        <w:t>What can be described with TLM?</w:t>
      </w:r>
    </w:p>
    <w:p w14:paraId="21A661A8" w14:textId="6E3CBC6E" w:rsidR="00BB0085" w:rsidRDefault="00CF5AB2" w:rsidP="00884BD4">
      <w:pPr>
        <w:pStyle w:val="Listenabsatz"/>
        <w:numPr>
          <w:ilvl w:val="0"/>
          <w:numId w:val="16"/>
        </w:numPr>
      </w:pPr>
      <w:r>
        <w:lastRenderedPageBreak/>
        <w:t>What is the generic payload?</w:t>
      </w:r>
    </w:p>
    <w:p w14:paraId="3297C949" w14:textId="68AAF37E" w:rsidR="0060477C" w:rsidRPr="00C36D9F" w:rsidRDefault="0060477C" w:rsidP="0060477C">
      <w:pPr>
        <w:pStyle w:val="Listenabsatz"/>
        <w:numPr>
          <w:ilvl w:val="0"/>
          <w:numId w:val="16"/>
        </w:numPr>
      </w:pPr>
      <w:r>
        <w:t>What is the difference between blocking and non-blocking protocols?</w:t>
      </w:r>
      <w:r w:rsidRPr="00C36D9F">
        <w:t xml:space="preserve"> </w:t>
      </w:r>
    </w:p>
    <w:sectPr w:rsidR="0060477C" w:rsidRPr="00C36D9F" w:rsidSect="00310F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C32E3" w14:textId="77777777" w:rsidR="00BD58B4" w:rsidRDefault="00BD58B4" w:rsidP="00254CBB">
      <w:pPr>
        <w:spacing w:after="0" w:line="240" w:lineRule="auto"/>
      </w:pPr>
      <w:r>
        <w:separator/>
      </w:r>
    </w:p>
  </w:endnote>
  <w:endnote w:type="continuationSeparator" w:id="0">
    <w:p w14:paraId="58247EB3" w14:textId="77777777" w:rsidR="00BD58B4" w:rsidRDefault="00BD58B4" w:rsidP="0025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3B490D" w14:textId="77777777" w:rsidR="00BD58B4" w:rsidRDefault="00BD58B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eastAsiaTheme="majorEastAsia" w:cstheme="majorBidi"/>
          <w:sz w:val="20"/>
          <w:szCs w:val="20"/>
        </w:rPr>
        <w:id w:val="-1249568242"/>
        <w:docPartObj>
          <w:docPartGallery w:val="Page Numbers (Bottom of Page)"/>
          <w:docPartUnique/>
        </w:docPartObj>
      </w:sdtPr>
      <w:sdtEndPr>
        <w:rPr>
          <w:rFonts w:eastAsiaTheme="minorHAnsi" w:cstheme="minorBidi"/>
          <w:sz w:val="22"/>
          <w:szCs w:val="22"/>
        </w:rPr>
      </w:sdtEndPr>
      <w:sdtContent>
        <w:tr w:rsidR="00BD58B4" w14:paraId="221965C8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14:paraId="38AD1CA0" w14:textId="1A75E340" w:rsidR="00BD58B4" w:rsidRDefault="00BD58B4" w:rsidP="009A5696">
              <w:pPr>
                <w:tabs>
                  <w:tab w:val="left" w:pos="620"/>
                  <w:tab w:val="center" w:pos="4320"/>
                </w:tabs>
                <w:jc w:val="right"/>
                <w:rPr>
                  <w:rFonts w:eastAsiaTheme="majorEastAsia" w:cstheme="majorBidi"/>
                  <w:sz w:val="20"/>
                  <w:szCs w:val="20"/>
                </w:rPr>
              </w:pP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SUBJECT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762157">
                <w:rPr>
                  <w:rFonts w:eastAsiaTheme="majorEastAsia" w:cstheme="majorBidi"/>
                  <w:sz w:val="20"/>
                  <w:szCs w:val="20"/>
                </w:rPr>
                <w:t>FPGAHS Lab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  <w:r>
                <w:rPr>
                  <w:rFonts w:eastAsiaTheme="majorEastAsia" w:cstheme="majorBidi"/>
                  <w:sz w:val="20"/>
                  <w:szCs w:val="20"/>
                </w:rPr>
                <w:t xml:space="preserve"> – 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begin"/>
              </w:r>
              <w:r>
                <w:rPr>
                  <w:rFonts w:eastAsiaTheme="majorEastAsia" w:cstheme="majorBidi"/>
                  <w:sz w:val="20"/>
                  <w:szCs w:val="20"/>
                </w:rPr>
                <w:instrText xml:space="preserve"> TITLE  \* MERGEFORMAT </w:instrTex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separate"/>
              </w:r>
              <w:r w:rsidR="00762157">
                <w:rPr>
                  <w:rFonts w:eastAsiaTheme="majorEastAsia" w:cstheme="majorBidi"/>
                  <w:sz w:val="20"/>
                  <w:szCs w:val="20"/>
                </w:rPr>
                <w:t>Task 2 - SystemC Polynomial</w:t>
              </w:r>
              <w:r>
                <w:rPr>
                  <w:rFonts w:eastAsiaTheme="majorEastAsia" w:cstheme="majorBidi"/>
                  <w:sz w:val="20"/>
                  <w:szCs w:val="20"/>
                </w:rPr>
                <w:fldChar w:fldCharType="end"/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14:paraId="64300AC0" w14:textId="4BB14905" w:rsidR="00BD58B4" w:rsidRDefault="00BD58B4" w:rsidP="001315CB">
              <w:pPr>
                <w:tabs>
                  <w:tab w:val="left" w:pos="1490"/>
                </w:tabs>
                <w:rPr>
                  <w:rFonts w:eastAsiaTheme="majorEastAsia" w:cstheme="majorBidi"/>
                  <w:sz w:val="28"/>
                  <w:szCs w:val="28"/>
                </w:rPr>
              </w:pPr>
              <w:r>
                <w:t xml:space="preserve">Page </w:t>
              </w: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762157">
                <w:rPr>
                  <w:noProof/>
                </w:rPr>
                <w:t>1</w:t>
              </w:r>
              <w:r>
                <w:fldChar w:fldCharType="end"/>
              </w:r>
              <w:r>
                <w:t>/</w:t>
              </w:r>
              <w:r>
                <w:fldChar w:fldCharType="begin"/>
              </w:r>
              <w:r>
                <w:instrText xml:space="preserve"> NUMPAGES  \# "0" \* Arabic  \* MERGEFORMAT </w:instrText>
              </w:r>
              <w:r>
                <w:fldChar w:fldCharType="separate"/>
              </w:r>
              <w:r w:rsidR="00762157">
                <w:rPr>
                  <w:noProof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43627110" w14:textId="77777777" w:rsidR="00BD58B4" w:rsidRDefault="00BD58B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3E203" w14:textId="77777777" w:rsidR="00BD58B4" w:rsidRDefault="00BD58B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7EF931" w14:textId="77777777" w:rsidR="00BD58B4" w:rsidRDefault="00BD58B4" w:rsidP="00254CBB">
      <w:pPr>
        <w:spacing w:after="0" w:line="240" w:lineRule="auto"/>
      </w:pPr>
      <w:r>
        <w:separator/>
      </w:r>
    </w:p>
  </w:footnote>
  <w:footnote w:type="continuationSeparator" w:id="0">
    <w:p w14:paraId="2C14781C" w14:textId="77777777" w:rsidR="00BD58B4" w:rsidRDefault="00BD58B4" w:rsidP="00254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C8F7C" w14:textId="77777777" w:rsidR="00BD58B4" w:rsidRDefault="00BD58B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0DD1D" w14:textId="77777777" w:rsidR="00BD58B4" w:rsidRDefault="00BD58B4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0AC9AC" w14:textId="77777777" w:rsidR="00BD58B4" w:rsidRDefault="00BD58B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0598E"/>
    <w:multiLevelType w:val="hybridMultilevel"/>
    <w:tmpl w:val="A508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C122D"/>
    <w:multiLevelType w:val="hybridMultilevel"/>
    <w:tmpl w:val="096CF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414F9"/>
    <w:multiLevelType w:val="hybridMultilevel"/>
    <w:tmpl w:val="7D48B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3F61"/>
    <w:multiLevelType w:val="hybridMultilevel"/>
    <w:tmpl w:val="392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E7D85"/>
    <w:multiLevelType w:val="hybridMultilevel"/>
    <w:tmpl w:val="68B0B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C0E58"/>
    <w:multiLevelType w:val="hybridMultilevel"/>
    <w:tmpl w:val="EF448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C50B17"/>
    <w:multiLevelType w:val="hybridMultilevel"/>
    <w:tmpl w:val="22F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53ABA"/>
    <w:multiLevelType w:val="hybridMultilevel"/>
    <w:tmpl w:val="2E524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393D3D"/>
    <w:multiLevelType w:val="hybridMultilevel"/>
    <w:tmpl w:val="1CB225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0681E"/>
    <w:multiLevelType w:val="hybridMultilevel"/>
    <w:tmpl w:val="4A86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5777AB"/>
    <w:multiLevelType w:val="hybridMultilevel"/>
    <w:tmpl w:val="6F768182"/>
    <w:lvl w:ilvl="0" w:tplc="04070011">
      <w:start w:val="1"/>
      <w:numFmt w:val="decimal"/>
      <w:lvlText w:val="%1)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87438D"/>
    <w:multiLevelType w:val="hybridMultilevel"/>
    <w:tmpl w:val="8FAE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06CBF"/>
    <w:multiLevelType w:val="hybridMultilevel"/>
    <w:tmpl w:val="4540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42114"/>
    <w:multiLevelType w:val="hybridMultilevel"/>
    <w:tmpl w:val="4328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E2FD2"/>
    <w:multiLevelType w:val="hybridMultilevel"/>
    <w:tmpl w:val="A974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291306"/>
    <w:multiLevelType w:val="hybridMultilevel"/>
    <w:tmpl w:val="04964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4048EA"/>
    <w:multiLevelType w:val="hybridMultilevel"/>
    <w:tmpl w:val="0B3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13"/>
  </w:num>
  <w:num w:numId="11">
    <w:abstractNumId w:val="15"/>
  </w:num>
  <w:num w:numId="12">
    <w:abstractNumId w:val="1"/>
  </w:num>
  <w:num w:numId="13">
    <w:abstractNumId w:val="16"/>
  </w:num>
  <w:num w:numId="14">
    <w:abstractNumId w:val="4"/>
  </w:num>
  <w:num w:numId="15">
    <w:abstractNumId w:val="7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08"/>
  <w:autoHyphenation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D26"/>
    <w:rsid w:val="00001DF4"/>
    <w:rsid w:val="00013BF8"/>
    <w:rsid w:val="00017D5B"/>
    <w:rsid w:val="00024209"/>
    <w:rsid w:val="00027B00"/>
    <w:rsid w:val="00034D26"/>
    <w:rsid w:val="000401B3"/>
    <w:rsid w:val="000867B6"/>
    <w:rsid w:val="000934B0"/>
    <w:rsid w:val="000B0FF6"/>
    <w:rsid w:val="000B4193"/>
    <w:rsid w:val="000D1309"/>
    <w:rsid w:val="000E411B"/>
    <w:rsid w:val="000F175F"/>
    <w:rsid w:val="000F6236"/>
    <w:rsid w:val="00101305"/>
    <w:rsid w:val="0013088C"/>
    <w:rsid w:val="001315CB"/>
    <w:rsid w:val="00145F24"/>
    <w:rsid w:val="001727E3"/>
    <w:rsid w:val="00183C57"/>
    <w:rsid w:val="00190831"/>
    <w:rsid w:val="001A1983"/>
    <w:rsid w:val="001D1238"/>
    <w:rsid w:val="001D7170"/>
    <w:rsid w:val="00212B20"/>
    <w:rsid w:val="00223A1C"/>
    <w:rsid w:val="00226AB2"/>
    <w:rsid w:val="002511B9"/>
    <w:rsid w:val="00254CBB"/>
    <w:rsid w:val="00297DBF"/>
    <w:rsid w:val="002A4E8E"/>
    <w:rsid w:val="002B3E88"/>
    <w:rsid w:val="002E2AA0"/>
    <w:rsid w:val="002F76A9"/>
    <w:rsid w:val="00306CC5"/>
    <w:rsid w:val="00310F92"/>
    <w:rsid w:val="00316BAA"/>
    <w:rsid w:val="003433AB"/>
    <w:rsid w:val="00350DCF"/>
    <w:rsid w:val="0035210E"/>
    <w:rsid w:val="00360147"/>
    <w:rsid w:val="00384644"/>
    <w:rsid w:val="00392404"/>
    <w:rsid w:val="003B3DF9"/>
    <w:rsid w:val="00400921"/>
    <w:rsid w:val="00405DAC"/>
    <w:rsid w:val="00456C43"/>
    <w:rsid w:val="00484B1C"/>
    <w:rsid w:val="004B5740"/>
    <w:rsid w:val="004B63A7"/>
    <w:rsid w:val="004B7801"/>
    <w:rsid w:val="004D45D9"/>
    <w:rsid w:val="004D7FDF"/>
    <w:rsid w:val="004E550C"/>
    <w:rsid w:val="004E6E05"/>
    <w:rsid w:val="004F2399"/>
    <w:rsid w:val="005110B5"/>
    <w:rsid w:val="00516444"/>
    <w:rsid w:val="00526AA9"/>
    <w:rsid w:val="005330D3"/>
    <w:rsid w:val="00536495"/>
    <w:rsid w:val="00556A35"/>
    <w:rsid w:val="00565BCB"/>
    <w:rsid w:val="00573C88"/>
    <w:rsid w:val="00587BFA"/>
    <w:rsid w:val="005C0E7B"/>
    <w:rsid w:val="005F2746"/>
    <w:rsid w:val="005F71D2"/>
    <w:rsid w:val="006027DF"/>
    <w:rsid w:val="006044E6"/>
    <w:rsid w:val="0060477C"/>
    <w:rsid w:val="006325B3"/>
    <w:rsid w:val="00645AA9"/>
    <w:rsid w:val="00664AC1"/>
    <w:rsid w:val="00684166"/>
    <w:rsid w:val="006A00CD"/>
    <w:rsid w:val="006A15E5"/>
    <w:rsid w:val="006E672B"/>
    <w:rsid w:val="006E75A5"/>
    <w:rsid w:val="00700816"/>
    <w:rsid w:val="007142F9"/>
    <w:rsid w:val="00722197"/>
    <w:rsid w:val="007470E9"/>
    <w:rsid w:val="00762157"/>
    <w:rsid w:val="007651C5"/>
    <w:rsid w:val="00773172"/>
    <w:rsid w:val="0077583E"/>
    <w:rsid w:val="00801521"/>
    <w:rsid w:val="00811299"/>
    <w:rsid w:val="00812453"/>
    <w:rsid w:val="0082280D"/>
    <w:rsid w:val="00873670"/>
    <w:rsid w:val="00876D12"/>
    <w:rsid w:val="00884BD4"/>
    <w:rsid w:val="008A5685"/>
    <w:rsid w:val="008D505B"/>
    <w:rsid w:val="008E234A"/>
    <w:rsid w:val="00920825"/>
    <w:rsid w:val="00924252"/>
    <w:rsid w:val="0095154D"/>
    <w:rsid w:val="00993B5F"/>
    <w:rsid w:val="00994FEE"/>
    <w:rsid w:val="009A037A"/>
    <w:rsid w:val="009A5696"/>
    <w:rsid w:val="009C4834"/>
    <w:rsid w:val="009F7236"/>
    <w:rsid w:val="00A23FCB"/>
    <w:rsid w:val="00A26294"/>
    <w:rsid w:val="00A33E66"/>
    <w:rsid w:val="00A47BF3"/>
    <w:rsid w:val="00A5471D"/>
    <w:rsid w:val="00A77541"/>
    <w:rsid w:val="00A77602"/>
    <w:rsid w:val="00A9137E"/>
    <w:rsid w:val="00AF58FC"/>
    <w:rsid w:val="00B1363B"/>
    <w:rsid w:val="00B54C67"/>
    <w:rsid w:val="00B93116"/>
    <w:rsid w:val="00BB0085"/>
    <w:rsid w:val="00BB68D1"/>
    <w:rsid w:val="00BC2ABB"/>
    <w:rsid w:val="00BD58B4"/>
    <w:rsid w:val="00BE4015"/>
    <w:rsid w:val="00C20420"/>
    <w:rsid w:val="00C24283"/>
    <w:rsid w:val="00C35B81"/>
    <w:rsid w:val="00C36D9F"/>
    <w:rsid w:val="00C411A8"/>
    <w:rsid w:val="00C454C0"/>
    <w:rsid w:val="00C70DFB"/>
    <w:rsid w:val="00C82EA3"/>
    <w:rsid w:val="00C92AA6"/>
    <w:rsid w:val="00C97462"/>
    <w:rsid w:val="00CF1030"/>
    <w:rsid w:val="00CF5AB2"/>
    <w:rsid w:val="00D02922"/>
    <w:rsid w:val="00D50A63"/>
    <w:rsid w:val="00D80D03"/>
    <w:rsid w:val="00D96941"/>
    <w:rsid w:val="00DC19D5"/>
    <w:rsid w:val="00DE6ADB"/>
    <w:rsid w:val="00DF6E1F"/>
    <w:rsid w:val="00E20D0C"/>
    <w:rsid w:val="00E21615"/>
    <w:rsid w:val="00E23B3E"/>
    <w:rsid w:val="00E254B4"/>
    <w:rsid w:val="00E35D0E"/>
    <w:rsid w:val="00E4108A"/>
    <w:rsid w:val="00E544DC"/>
    <w:rsid w:val="00E562D5"/>
    <w:rsid w:val="00E621BE"/>
    <w:rsid w:val="00E85C8B"/>
    <w:rsid w:val="00E94473"/>
    <w:rsid w:val="00E97627"/>
    <w:rsid w:val="00ED24A6"/>
    <w:rsid w:val="00ED3629"/>
    <w:rsid w:val="00EF237F"/>
    <w:rsid w:val="00EF2B7F"/>
    <w:rsid w:val="00F00C4A"/>
    <w:rsid w:val="00F0308E"/>
    <w:rsid w:val="00F0714F"/>
    <w:rsid w:val="00F16CF8"/>
    <w:rsid w:val="00F50A54"/>
    <w:rsid w:val="00F56831"/>
    <w:rsid w:val="00F64CD9"/>
    <w:rsid w:val="00FC3982"/>
    <w:rsid w:val="00FD02B6"/>
    <w:rsid w:val="00FE4034"/>
    <w:rsid w:val="00FF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3E494583"/>
  <w15:docId w15:val="{F0C9AB43-43F4-4DA0-BF51-F5E32BA8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A037A"/>
    <w:pPr>
      <w:jc w:val="both"/>
    </w:pPr>
    <w:rPr>
      <w:rFonts w:asciiTheme="majorHAnsi" w:hAnsiTheme="majorHAnsi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B63A7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85C8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2219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85C8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E85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85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5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5C8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3A7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Listenabsatz">
    <w:name w:val="List Paragraph"/>
    <w:basedOn w:val="Standard"/>
    <w:uiPriority w:val="34"/>
    <w:qFormat/>
    <w:rsid w:val="00E85C8B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0F175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175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0F175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02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310F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KeinLeerraum">
    <w:name w:val="No Spacing"/>
    <w:uiPriority w:val="1"/>
    <w:qFormat/>
    <w:rsid w:val="00920825"/>
    <w:pPr>
      <w:spacing w:after="0" w:line="240" w:lineRule="auto"/>
      <w:jc w:val="both"/>
    </w:pPr>
    <w:rPr>
      <w:rFonts w:asciiTheme="majorHAnsi" w:hAnsiTheme="majorHAnsi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221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unotentext">
    <w:name w:val="footnote text"/>
    <w:basedOn w:val="Standard"/>
    <w:link w:val="FunotentextZchn"/>
    <w:uiPriority w:val="99"/>
    <w:unhideWhenUsed/>
    <w:rsid w:val="00254C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254CBB"/>
    <w:rPr>
      <w:rFonts w:asciiTheme="majorHAnsi" w:hAnsiTheme="maj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54CBB"/>
    <w:rPr>
      <w:vertAlign w:val="superscript"/>
    </w:rPr>
  </w:style>
  <w:style w:type="character" w:styleId="Zeilennummer">
    <w:name w:val="line number"/>
    <w:basedOn w:val="Absatz-Standardschriftart"/>
    <w:uiPriority w:val="99"/>
    <w:semiHidden/>
    <w:unhideWhenUsed/>
    <w:rsid w:val="00E20D0C"/>
  </w:style>
  <w:style w:type="paragraph" w:styleId="Kopfzeile">
    <w:name w:val="header"/>
    <w:basedOn w:val="Standard"/>
    <w:link w:val="KopfzeileZchn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20D0C"/>
    <w:rPr>
      <w:rFonts w:asciiTheme="majorHAnsi" w:hAnsiTheme="majorHAnsi"/>
    </w:rPr>
  </w:style>
  <w:style w:type="paragraph" w:styleId="Fuzeile">
    <w:name w:val="footer"/>
    <w:basedOn w:val="Standard"/>
    <w:link w:val="FuzeileZchn"/>
    <w:uiPriority w:val="99"/>
    <w:unhideWhenUsed/>
    <w:rsid w:val="00E20D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20D0C"/>
    <w:rPr>
      <w:rFonts w:asciiTheme="majorHAnsi" w:hAnsiTheme="majorHAnsi"/>
    </w:rPr>
  </w:style>
  <w:style w:type="character" w:styleId="Platzhaltertext">
    <w:name w:val="Placeholder Text"/>
    <w:basedOn w:val="Absatz-Standardschriftart"/>
    <w:uiPriority w:val="99"/>
    <w:semiHidden/>
    <w:rsid w:val="001315CB"/>
    <w:rPr>
      <w:color w:val="808080"/>
    </w:rPr>
  </w:style>
  <w:style w:type="paragraph" w:customStyle="1" w:styleId="Code">
    <w:name w:val="Code"/>
    <w:basedOn w:val="Standard"/>
    <w:link w:val="CodeZchn"/>
    <w:qFormat/>
    <w:rsid w:val="004B5740"/>
    <w:pPr>
      <w:framePr w:w="6804" w:wrap="around" w:vAnchor="text" w:hAnchor="text" w:xAlign="center" w:y="1"/>
      <w:widowControl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EECE1" w:themeFill="background2"/>
      <w:autoSpaceDE w:val="0"/>
      <w:autoSpaceDN w:val="0"/>
      <w:adjustRightInd w:val="0"/>
      <w:spacing w:after="0" w:line="240" w:lineRule="auto"/>
    </w:pPr>
    <w:rPr>
      <w:rFonts w:ascii="Consolas" w:hAnsi="Consolas" w:cs="Consolas"/>
      <w:b/>
      <w:bCs/>
      <w:sz w:val="16"/>
      <w:szCs w:val="16"/>
      <w:lang w:val="en-US"/>
    </w:rPr>
  </w:style>
  <w:style w:type="paragraph" w:customStyle="1" w:styleId="Terminal">
    <w:name w:val="Terminal"/>
    <w:basedOn w:val="Code"/>
    <w:link w:val="TerminalZchn"/>
    <w:qFormat/>
    <w:rsid w:val="00405DAC"/>
    <w:pPr>
      <w:framePr w:wrap="around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</w:pPr>
    <w:rPr>
      <w:color w:val="FFFFFF"/>
    </w:rPr>
  </w:style>
  <w:style w:type="character" w:customStyle="1" w:styleId="CodeZchn">
    <w:name w:val="Code Zchn"/>
    <w:basedOn w:val="Absatz-Standardschriftart"/>
    <w:link w:val="Code"/>
    <w:rsid w:val="004B5740"/>
    <w:rPr>
      <w:rFonts w:ascii="Consolas" w:hAnsi="Consolas" w:cs="Consolas"/>
      <w:b/>
      <w:bCs/>
      <w:sz w:val="16"/>
      <w:szCs w:val="16"/>
      <w:shd w:val="clear" w:color="auto" w:fill="EEECE1" w:themeFill="background2"/>
      <w:lang w:val="en-US"/>
    </w:rPr>
  </w:style>
  <w:style w:type="paragraph" w:customStyle="1" w:styleId="Output">
    <w:name w:val="Output"/>
    <w:basedOn w:val="Terminal"/>
    <w:link w:val="OutputZchn"/>
    <w:qFormat/>
    <w:rsid w:val="00F56831"/>
    <w:pPr>
      <w:framePr w:wrap="around"/>
      <w:shd w:val="clear" w:color="auto" w:fill="FFFFFF" w:themeFill="background1"/>
    </w:pPr>
    <w:rPr>
      <w:color w:val="auto"/>
    </w:rPr>
  </w:style>
  <w:style w:type="character" w:customStyle="1" w:styleId="TerminalZchn">
    <w:name w:val="Terminal Zchn"/>
    <w:basedOn w:val="CodeZchn"/>
    <w:link w:val="Terminal"/>
    <w:rsid w:val="00405DAC"/>
    <w:rPr>
      <w:rFonts w:ascii="Consolas" w:hAnsi="Consolas" w:cs="Consolas"/>
      <w:b/>
      <w:bCs/>
      <w:color w:val="FFFFFF"/>
      <w:sz w:val="16"/>
      <w:szCs w:val="16"/>
      <w:shd w:val="clear" w:color="auto" w:fill="000000" w:themeFill="text1"/>
      <w:lang w:val="en-US"/>
    </w:rPr>
  </w:style>
  <w:style w:type="character" w:customStyle="1" w:styleId="OutputZchn">
    <w:name w:val="Output Zchn"/>
    <w:basedOn w:val="TerminalZchn"/>
    <w:link w:val="Output"/>
    <w:rsid w:val="00F56831"/>
    <w:rPr>
      <w:rFonts w:ascii="Consolas" w:hAnsi="Consolas" w:cs="Consolas"/>
      <w:b/>
      <w:bCs/>
      <w:color w:val="FFFFFF"/>
      <w:sz w:val="16"/>
      <w:szCs w:val="16"/>
      <w:shd w:val="clear" w:color="auto" w:fill="FFFFFF" w:themeFill="background1"/>
      <w:lang w:val="en-US"/>
    </w:rPr>
  </w:style>
  <w:style w:type="paragraph" w:styleId="Literaturverzeichnis">
    <w:name w:val="Bibliography"/>
    <w:basedOn w:val="Standard"/>
    <w:next w:val="Standard"/>
    <w:uiPriority w:val="37"/>
    <w:unhideWhenUsed/>
    <w:rsid w:val="00BB68D1"/>
  </w:style>
  <w:style w:type="character" w:styleId="IntensiverVerweis">
    <w:name w:val="Intense Reference"/>
    <w:basedOn w:val="Absatz-Standardschriftart"/>
    <w:uiPriority w:val="32"/>
    <w:qFormat/>
    <w:rsid w:val="003B3DF9"/>
    <w:rPr>
      <w:b/>
      <w:bCs/>
      <w:smallCaps/>
      <w:color w:val="C0504D" w:themeColor="accent2"/>
      <w:spacing w:val="5"/>
      <w:u w:val="single"/>
    </w:rPr>
  </w:style>
  <w:style w:type="character" w:styleId="Hervorhebung">
    <w:name w:val="Emphasis"/>
    <w:basedOn w:val="Absatz-Standardschriftart"/>
    <w:uiPriority w:val="20"/>
    <w:qFormat/>
    <w:rsid w:val="003B3DF9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3B3DF9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Jäh05</b:Tag>
    <b:SourceType>Book</b:SourceType>
    <b:Guid>{7E6BBE66-EDB8-46CD-9E08-0DC6D4D3AB13}</b:Guid>
    <b:Year>2005</b:Year>
    <b:Author>
      <b:Author>
        <b:NameList>
          <b:Person>
            <b:Last>Jähne</b:Last>
            <b:First>Bernd</b:First>
          </b:Person>
        </b:NameList>
      </b:Author>
      <b:Editor>
        <b:NameList>
          <b:Person>
            <b:Last>Springer</b:Last>
          </b:Person>
        </b:NameList>
      </b:Editor>
    </b:Author>
    <b:Title>Digital Image Processing</b:Title>
    <b:RefOrder>1</b:RefOrder>
  </b:Source>
  <b:Source>
    <b:Tag>Mat10</b:Tag>
    <b:SourceType>DocumentFromInternetSite</b:SourceType>
    <b:Guid>{1D140370-B09F-473D-9C03-3E2091B827DE}</b:Guid>
    <b:Year>2010</b:Year>
    <b:Author>
      <b:Author>
        <b:NameList>
          <b:Person>
            <b:Last>Jung</b:Last>
            <b:First>Matthias</b:First>
          </b:Person>
        </b:NameList>
      </b:Author>
    </b:Author>
    <b:InternetSiteTitle>Real-Time Image Processing on FPGA Implementation of Miscellaneous Edge Detection Algorithms</b:InternetSiteTitle>
    <b:URL>http://jung.ms/media/uni/thesis.pdf</b:URL>
    <b:RefOrder>3</b:RefOrder>
  </b:Source>
  <b:Source>
    <b:Tag>Pan01</b:Tag>
    <b:SourceType>Book</b:SourceType>
    <b:Guid>{4FE0C1FF-2B29-48AF-BE5A-1B3D296ABF82}</b:Guid>
    <b:Author>
      <b:Author>
        <b:NameList>
          <b:Person>
            <b:Last>Pandit</b:Last>
            <b:First>Madhukar</b:First>
          </b:Person>
        </b:NameList>
      </b:Author>
      <b:Editor>
        <b:NameList>
          <b:Person>
            <b:Last>VDI</b:Last>
          </b:Person>
        </b:NameList>
      </b:Editor>
    </b:Author>
    <b:Year>2001</b:Year>
    <b:Title>Methoden der Digitalen Bildverarbeitung für die Anwendung</b:Title>
    <b:RefOrder>2</b:RefOrder>
  </b:Source>
  <b:Source>
    <b:Tag>GNU12</b:Tag>
    <b:SourceType>InternetSite</b:SourceType>
    <b:Guid>{38455554-A2CE-4501-9769-EBE1DAA59F5D}</b:Guid>
    <b:Year>2012</b:Year>
    <b:InternetSiteTitle>GNU Compiler Collection (GCC)</b:InternetSiteTitle>
    <b:Month>April</b:Month>
    <b:URL>http://gcc.gnu.org/onlinedocs/gcc/Optimize-Options.html</b:URL>
    <b:RefOrder>4</b:RefOrder>
  </b:Source>
</b:Sources>
</file>

<file path=customXml/itemProps1.xml><?xml version="1.0" encoding="utf-8"?>
<ds:datastoreItem xmlns:ds="http://schemas.openxmlformats.org/officeDocument/2006/customXml" ds:itemID="{8DE28FC2-EE7E-434E-8957-D47CA04BB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85617207.dotm</Template>
  <TotalTime>0</TotalTime>
  <Pages>2</Pages>
  <Words>217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Task 2 - SystemC Polynomial</vt:lpstr>
      <vt:lpstr>Task 1a - SystemC XOR</vt:lpstr>
    </vt:vector>
  </TitlesOfParts>
  <Manager/>
  <Company>University of Kaiserslautern</Company>
  <LinksUpToDate>false</LinksUpToDate>
  <CharactersWithSpaces>1585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2 - SystemC Polynomial</dc:title>
  <dc:subject>FPGAHS Lab</dc:subject>
  <dc:creator>Christian De Schryver</dc:creator>
  <cp:keywords/>
  <dc:description/>
  <cp:lastModifiedBy>Markus Steffes</cp:lastModifiedBy>
  <cp:revision>20</cp:revision>
  <cp:lastPrinted>2015-12-14T10:49:00Z</cp:lastPrinted>
  <dcterms:created xsi:type="dcterms:W3CDTF">2015-11-22T18:22:00Z</dcterms:created>
  <dcterms:modified xsi:type="dcterms:W3CDTF">2015-12-14T10:49:00Z</dcterms:modified>
  <cp:category/>
</cp:coreProperties>
</file>